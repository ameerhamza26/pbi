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and recipient info, invoice #, date and project information"/>
      </w:tblPr>
      <w:tblGrid>
        <w:gridCol w:w="6121"/>
        <w:gridCol w:w="4679"/>
      </w:tblGrid>
      <w:tr w:rsidR="000454FF">
        <w:trPr>
          <w:trHeight w:val="1151"/>
        </w:trPr>
        <w:tc>
          <w:tcPr>
            <w:tcW w:w="6115" w:type="dxa"/>
          </w:tcPr>
          <w:sdt>
            <w:sdtPr>
              <w:alias w:val="Company"/>
              <w:tag w:val=""/>
              <w:id w:val="-903908810"/>
              <w:placeholder>
                <w:docPart w:val="0B21E68FF5814418B506FF66673033C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EndPr/>
            <w:sdtContent>
              <w:p w:rsidR="000454FF" w:rsidRDefault="001E4E69" w:rsidP="001E4E69">
                <w:pPr>
                  <w:pStyle w:val="Heading2"/>
                </w:pPr>
                <w:r>
                  <w:t>LOGICSBAY</w:t>
                </w:r>
              </w:p>
            </w:sdtContent>
          </w:sdt>
          <w:p w:rsidR="000454FF" w:rsidRDefault="001E4E69" w:rsidP="001E4E69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 complete IT Solution</w:t>
            </w:r>
          </w:p>
        </w:tc>
        <w:tc>
          <w:tcPr>
            <w:tcW w:w="4675" w:type="dxa"/>
          </w:tcPr>
          <w:p w:rsidR="000454FF" w:rsidRDefault="00BC3C22">
            <w:pPr>
              <w:pStyle w:val="Heading1"/>
            </w:pPr>
            <w:r>
              <w:t>i</w:t>
            </w:r>
            <w:r>
              <w:t>nvoice</w:t>
            </w:r>
          </w:p>
        </w:tc>
      </w:tr>
      <w:tr w:rsidR="000454FF">
        <w:trPr>
          <w:trHeight w:val="1349"/>
        </w:trPr>
        <w:tc>
          <w:tcPr>
            <w:tcW w:w="6115" w:type="dxa"/>
          </w:tcPr>
          <w:p w:rsidR="000454FF" w:rsidRDefault="001E4E69" w:rsidP="001E4E69">
            <w:pPr>
              <w:pStyle w:val="NoSpacing"/>
            </w:pPr>
            <w:r>
              <w:t>R-15 Sector 15/A-2 Buffer Zone</w:t>
            </w:r>
          </w:p>
          <w:p w:rsidR="000454FF" w:rsidRDefault="001E4E69" w:rsidP="001E4E69">
            <w:pPr>
              <w:pStyle w:val="NoSpacing"/>
            </w:pPr>
            <w:r>
              <w:t>Karachi</w:t>
            </w:r>
          </w:p>
          <w:p w:rsidR="000454FF" w:rsidRDefault="00BC3C22" w:rsidP="001E4E69">
            <w:pPr>
              <w:pStyle w:val="NoSpacing"/>
            </w:pPr>
            <w:r>
              <w:t xml:space="preserve">Phone </w:t>
            </w:r>
            <w:r w:rsidR="001E4E69">
              <w:t>3126995968</w:t>
            </w:r>
          </w:p>
          <w:p w:rsidR="000454FF" w:rsidRDefault="001E4E69" w:rsidP="001E4E69">
            <w:pPr>
              <w:pStyle w:val="NoSpacing"/>
            </w:pPr>
            <w:r>
              <w:t>ameer.hamza@logicsbay.net</w:t>
            </w:r>
          </w:p>
        </w:tc>
        <w:tc>
          <w:tcPr>
            <w:tcW w:w="4675" w:type="dxa"/>
          </w:tcPr>
          <w:p w:rsidR="000454FF" w:rsidRDefault="00BC3C22" w:rsidP="001E4E69">
            <w:pPr>
              <w:pStyle w:val="Rightalign"/>
            </w:pPr>
            <w:r>
              <w:rPr>
                <w:rStyle w:val="Heading3Char"/>
              </w:rPr>
              <w:t>I</w:t>
            </w:r>
            <w:r>
              <w:rPr>
                <w:rStyle w:val="Heading3Char"/>
              </w:rPr>
              <w:t>NVOICE #</w:t>
            </w:r>
            <w:r>
              <w:t xml:space="preserve"> </w:t>
            </w:r>
            <w:r w:rsidR="001E4E69">
              <w:t>20160823</w:t>
            </w:r>
          </w:p>
          <w:p w:rsidR="000454FF" w:rsidRDefault="00BC3C22" w:rsidP="001E4E69">
            <w:pPr>
              <w:pStyle w:val="Rightalign"/>
            </w:pPr>
            <w:r>
              <w:rPr>
                <w:rStyle w:val="Heading3Char"/>
              </w:rPr>
              <w:t>DATE</w:t>
            </w:r>
            <w:r>
              <w:t xml:space="preserve"> </w:t>
            </w:r>
            <w:sdt>
              <w:sdtPr>
                <w:id w:val="-1980452701"/>
                <w:placeholder>
                  <w:docPart w:val="B6C799162C2C46B4A1A7E1216742E8CA"/>
                </w:placeholder>
                <w:date w:fullDate="2016-08-23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E4E69">
                  <w:t>August 23, 2016</w:t>
                </w:r>
              </w:sdtContent>
            </w:sdt>
          </w:p>
        </w:tc>
      </w:tr>
      <w:tr w:rsidR="000454FF">
        <w:trPr>
          <w:trHeight w:val="1871"/>
        </w:trPr>
        <w:tc>
          <w:tcPr>
            <w:tcW w:w="6115" w:type="dxa"/>
          </w:tcPr>
          <w:p w:rsidR="000454FF" w:rsidRDefault="00BC3C22">
            <w:pPr>
              <w:pStyle w:val="Heading3"/>
            </w:pPr>
            <w:r>
              <w:t>TO</w:t>
            </w:r>
          </w:p>
          <w:p w:rsidR="000454FF" w:rsidRDefault="001E4E69" w:rsidP="001E4E69">
            <w:pPr>
              <w:pStyle w:val="NoSpacing"/>
            </w:pPr>
            <w:r>
              <w:t>Engro Foods Limited</w:t>
            </w:r>
          </w:p>
          <w:p w:rsidR="000454FF" w:rsidRDefault="001E4E69" w:rsidP="001E4E69">
            <w:pPr>
              <w:pStyle w:val="NoSpacing"/>
            </w:pPr>
            <w:r>
              <w:t>6th Floor, Harbour Fro</w:t>
            </w:r>
            <w:r>
              <w:t>nt Building, Plot#HC-3, Block 4</w:t>
            </w:r>
          </w:p>
          <w:p w:rsidR="000454FF" w:rsidRDefault="001E4E69" w:rsidP="001E4E69">
            <w:pPr>
              <w:pStyle w:val="NoSpacing"/>
            </w:pPr>
            <w:r>
              <w:t>Karachi</w:t>
            </w:r>
          </w:p>
          <w:p w:rsidR="000454FF" w:rsidRDefault="00BC3C22" w:rsidP="001E4E69">
            <w:pPr>
              <w:pStyle w:val="NoSpacing"/>
            </w:pPr>
            <w:r>
              <w:t xml:space="preserve">Phone </w:t>
            </w:r>
            <w:r w:rsidR="001E4E69">
              <w:rPr>
                <w:rFonts w:ascii="Arial" w:hAnsi="Arial" w:cs="Arial"/>
                <w:color w:val="646464"/>
                <w:sz w:val="20"/>
                <w:szCs w:val="20"/>
              </w:rPr>
              <w:t>3529-6000</w:t>
            </w:r>
            <w:r w:rsidR="001E4E69">
              <w:t xml:space="preserve"> </w:t>
            </w:r>
          </w:p>
        </w:tc>
        <w:tc>
          <w:tcPr>
            <w:tcW w:w="4675" w:type="dxa"/>
          </w:tcPr>
          <w:p w:rsidR="000454FF" w:rsidRDefault="00BC3C22" w:rsidP="001E4E69">
            <w:pPr>
              <w:pStyle w:val="Rightalign"/>
            </w:pPr>
            <w:r>
              <w:rPr>
                <w:rStyle w:val="Heading3Char"/>
              </w:rPr>
              <w:t>F</w:t>
            </w:r>
            <w:r>
              <w:rPr>
                <w:rStyle w:val="Heading3Char"/>
              </w:rPr>
              <w:t>OR</w:t>
            </w:r>
            <w:r>
              <w:t xml:space="preserve"> </w:t>
            </w:r>
            <w:r w:rsidR="001E4E69">
              <w:t>ENGSURE</w:t>
            </w:r>
          </w:p>
          <w:p w:rsidR="000454FF" w:rsidRDefault="00BC3C22">
            <w:pPr>
              <w:pStyle w:val="Rightalign"/>
            </w:pPr>
            <w:r>
              <w:rPr>
                <w:rStyle w:val="Heading3Char"/>
              </w:rPr>
              <w:t>P.O. #</w:t>
            </w:r>
            <w:r>
              <w:t xml:space="preserve"> </w:t>
            </w:r>
            <w:r w:rsidR="001E4E69">
              <w:t>4600051127</w:t>
            </w:r>
          </w:p>
        </w:tc>
      </w:tr>
    </w:tbl>
    <w:p w:rsidR="000454FF" w:rsidRDefault="000454FF">
      <w:pPr>
        <w:pStyle w:val="NoSpacing"/>
      </w:pPr>
    </w:p>
    <w:tbl>
      <w:tblPr>
        <w:tblStyle w:val="GridTable1Light-Accent1"/>
        <w:tblW w:w="0" w:type="auto"/>
        <w:tblLook w:val="04E0" w:firstRow="1" w:lastRow="1" w:firstColumn="1" w:lastColumn="0" w:noHBand="0" w:noVBand="1"/>
      </w:tblPr>
      <w:tblGrid>
        <w:gridCol w:w="8545"/>
        <w:gridCol w:w="2245"/>
      </w:tblGrid>
      <w:tr w:rsidR="000454FF" w:rsidTr="00045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0454FF" w:rsidRDefault="00BC3C22" w:rsidP="00ED510B">
            <w:pPr>
              <w:spacing w:line="276" w:lineRule="auto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Description</w:t>
            </w:r>
            <w:r w:rsidR="00AB55D7">
              <w:rPr>
                <w:color w:val="2E74B5" w:themeColor="accent1" w:themeShade="BF"/>
              </w:rPr>
              <w:t xml:space="preserve">: </w:t>
            </w:r>
          </w:p>
        </w:tc>
        <w:tc>
          <w:tcPr>
            <w:tcW w:w="2245" w:type="dxa"/>
          </w:tcPr>
          <w:p w:rsidR="000454FF" w:rsidRDefault="001E4E69" w:rsidP="00ED510B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Amo</w:t>
            </w:r>
            <w:r w:rsidR="00BC3C22">
              <w:rPr>
                <w:color w:val="2E74B5" w:themeColor="accent1" w:themeShade="BF"/>
              </w:rPr>
              <w:t>unt</w:t>
            </w:r>
            <w:r>
              <w:rPr>
                <w:color w:val="2E74B5" w:themeColor="accent1" w:themeShade="BF"/>
              </w:rPr>
              <w:t xml:space="preserve">: </w:t>
            </w:r>
          </w:p>
        </w:tc>
      </w:tr>
      <w:tr w:rsidR="000454FF" w:rsidTr="00045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0454FF" w:rsidRDefault="00ED510B">
            <w:pPr>
              <w:spacing w:line="276" w:lineRule="auto"/>
              <w:rPr>
                <w:b w:val="0"/>
              </w:rPr>
            </w:pPr>
            <w:r>
              <w:t>The Health Insurance App</w:t>
            </w:r>
          </w:p>
        </w:tc>
        <w:tc>
          <w:tcPr>
            <w:tcW w:w="2245" w:type="dxa"/>
          </w:tcPr>
          <w:p w:rsidR="000454FF" w:rsidRDefault="00ED510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55,000.00</w:t>
            </w:r>
          </w:p>
        </w:tc>
      </w:tr>
      <w:tr w:rsidR="000454FF" w:rsidTr="00045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0454FF" w:rsidRDefault="00ED510B">
            <w:pPr>
              <w:spacing w:line="276" w:lineRule="auto"/>
              <w:rPr>
                <w:b w:val="0"/>
              </w:rPr>
            </w:pPr>
            <w:r>
              <w:t>Sales Tax</w:t>
            </w:r>
            <w:r w:rsidR="00BB6449">
              <w:t xml:space="preserve"> @ 16</w:t>
            </w:r>
            <w:bookmarkStart w:id="0" w:name="_GoBack"/>
            <w:bookmarkEnd w:id="0"/>
            <w:r>
              <w:t>%</w:t>
            </w:r>
          </w:p>
        </w:tc>
        <w:tc>
          <w:tcPr>
            <w:tcW w:w="2245" w:type="dxa"/>
          </w:tcPr>
          <w:p w:rsidR="000454FF" w:rsidRDefault="00BB6449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8,8</w:t>
            </w:r>
            <w:r w:rsidR="006C52F9">
              <w:t>00.00</w:t>
            </w:r>
          </w:p>
        </w:tc>
      </w:tr>
      <w:tr w:rsidR="000454FF" w:rsidTr="00AB55D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0454FF" w:rsidRDefault="000454FF">
            <w:pPr>
              <w:rPr>
                <w:b w:val="0"/>
              </w:rPr>
            </w:pPr>
          </w:p>
        </w:tc>
        <w:tc>
          <w:tcPr>
            <w:tcW w:w="2245" w:type="dxa"/>
          </w:tcPr>
          <w:p w:rsidR="000454FF" w:rsidRDefault="000454FF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FF" w:rsidTr="00045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0454FF" w:rsidRDefault="000454FF">
            <w:pPr>
              <w:spacing w:line="276" w:lineRule="auto"/>
              <w:rPr>
                <w:b w:val="0"/>
              </w:rPr>
            </w:pPr>
          </w:p>
        </w:tc>
        <w:tc>
          <w:tcPr>
            <w:tcW w:w="2245" w:type="dxa"/>
          </w:tcPr>
          <w:p w:rsidR="000454FF" w:rsidRDefault="000454FF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FF" w:rsidTr="000454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:rsidR="000454FF" w:rsidRDefault="00BC3C22" w:rsidP="00ED510B">
            <w:pPr>
              <w:spacing w:line="276" w:lineRule="auto"/>
            </w:pPr>
            <w:r>
              <w:rPr>
                <w:color w:val="2E74B5" w:themeColor="accent1" w:themeShade="BF"/>
              </w:rPr>
              <w:t>Total</w:t>
            </w:r>
            <w:r w:rsidR="00AB55D7">
              <w:rPr>
                <w:color w:val="2E74B5" w:themeColor="accent1" w:themeShade="BF"/>
              </w:rPr>
              <w:t xml:space="preserve">: </w:t>
            </w:r>
          </w:p>
        </w:tc>
        <w:tc>
          <w:tcPr>
            <w:tcW w:w="2245" w:type="dxa"/>
          </w:tcPr>
          <w:p w:rsidR="000454FF" w:rsidRDefault="00BB6449" w:rsidP="00ED510B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63,8</w:t>
            </w:r>
            <w:r w:rsidR="006C52F9">
              <w:t>00.00</w:t>
            </w:r>
          </w:p>
        </w:tc>
      </w:tr>
    </w:tbl>
    <w:p w:rsidR="000454FF" w:rsidRDefault="00BC3C22">
      <w:pPr>
        <w:pStyle w:val="Closing"/>
      </w:pPr>
      <w:r>
        <w:t xml:space="preserve">Make all checks payable to </w:t>
      </w:r>
      <w:sdt>
        <w:sdtPr>
          <w:rPr>
            <w:rStyle w:val="Heading5Char"/>
            <w:rFonts w:asciiTheme="minorHAnsi" w:eastAsiaTheme="minorEastAsia" w:hAnsiTheme="minorHAnsi" w:cstheme="minorBidi"/>
            <w:color w:val="404040" w:themeColor="text1" w:themeTint="BF"/>
          </w:rPr>
          <w:alias w:val="Company"/>
          <w:tag w:val=""/>
          <w:id w:val="-1315406567"/>
          <w:placeholder>
            <w:docPart w:val="6F55BA01E6EF4C3E9EE8B3AC2434167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>
          <w:rPr>
            <w:rStyle w:val="Heading5Char"/>
          </w:rPr>
        </w:sdtEndPr>
        <w:sdtContent>
          <w:r w:rsidR="001E4E69">
            <w:rPr>
              <w:rStyle w:val="Heading5Char"/>
              <w:rFonts w:asciiTheme="minorHAnsi" w:eastAsiaTheme="minorEastAsia" w:hAnsiTheme="minorHAnsi" w:cstheme="minorBidi"/>
              <w:color w:val="404040" w:themeColor="text1" w:themeTint="BF"/>
            </w:rPr>
            <w:t>LOGICSBAY</w:t>
          </w:r>
        </w:sdtContent>
      </w:sdt>
    </w:p>
    <w:p w:rsidR="000454FF" w:rsidRDefault="00BC3C22">
      <w:pPr>
        <w:pStyle w:val="Closing"/>
      </w:pPr>
      <w:r>
        <w:t>Payment is due within 30 days.</w:t>
      </w:r>
    </w:p>
    <w:p w:rsidR="000454FF" w:rsidRDefault="00BC3C22" w:rsidP="00AB55D7">
      <w:pPr>
        <w:pStyle w:val="Closing"/>
      </w:pPr>
      <w:r>
        <w:t xml:space="preserve">If you have any questions concerning this invoice, contact </w:t>
      </w:r>
      <w:r w:rsidR="00AB55D7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Ameer Hamza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| </w:t>
      </w:r>
      <w:r w:rsidR="00AB55D7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03462651725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| </w:t>
      </w:r>
      <w:r w:rsidR="00AB55D7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ameer.hamza@logicsbay.net</w:t>
      </w:r>
    </w:p>
    <w:p w:rsidR="000454FF" w:rsidRDefault="00BC3C22">
      <w:pPr>
        <w:pStyle w:val="Heading4"/>
      </w:pPr>
      <w:r>
        <w:t>Thank you for your business!</w:t>
      </w:r>
    </w:p>
    <w:sectPr w:rsidR="000454FF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C22" w:rsidRDefault="00BC3C22">
      <w:pPr>
        <w:spacing w:line="240" w:lineRule="auto"/>
      </w:pPr>
      <w:r>
        <w:separator/>
      </w:r>
    </w:p>
  </w:endnote>
  <w:endnote w:type="continuationSeparator" w:id="0">
    <w:p w:rsidR="00BC3C22" w:rsidRDefault="00BC3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4FF" w:rsidRDefault="00BC3C2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1E4E6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C22" w:rsidRDefault="00BC3C22">
      <w:pPr>
        <w:spacing w:line="240" w:lineRule="auto"/>
      </w:pPr>
      <w:r>
        <w:separator/>
      </w:r>
    </w:p>
  </w:footnote>
  <w:footnote w:type="continuationSeparator" w:id="0">
    <w:p w:rsidR="00BC3C22" w:rsidRDefault="00BC3C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69"/>
    <w:rsid w:val="000454FF"/>
    <w:rsid w:val="001E4E69"/>
    <w:rsid w:val="006C52F9"/>
    <w:rsid w:val="00AB55D7"/>
    <w:rsid w:val="00BB6449"/>
    <w:rsid w:val="00BC3C22"/>
    <w:rsid w:val="00ED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57240-F812-4CF6-BA1D-873AA0C6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0" w:line="240" w:lineRule="auto"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before="320" w:after="0"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/>
        <w:bCs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"/>
    <w:qFormat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paragraph" w:customStyle="1" w:styleId="Rightalign">
    <w:name w:val="Right align"/>
    <w:basedOn w:val="Normal"/>
    <w:uiPriority w:val="1"/>
    <w:qFormat/>
    <w:pPr>
      <w:spacing w:before="0" w:line="240" w:lineRule="auto"/>
      <w:jc w:val="right"/>
    </w:pPr>
  </w:style>
  <w:style w:type="paragraph" w:styleId="NoSpacing">
    <w:name w:val="No Spacing"/>
    <w:uiPriority w:val="1"/>
    <w:qFormat/>
    <w:pPr>
      <w:spacing w:after="0" w:line="240" w:lineRule="auto"/>
    </w:pPr>
    <w:rPr>
      <w:color w:val="404040" w:themeColor="text1" w:themeTint="BF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"/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dassir%20Ali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21E68FF5814418B506FF6667303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2481A-FE94-4D71-8CEF-ECB50ECE40C8}"/>
      </w:docPartPr>
      <w:docPartBody>
        <w:p w:rsidR="00000000" w:rsidRDefault="00FE1F7E">
          <w:pPr>
            <w:pStyle w:val="0B21E68FF5814418B506FF66673033C9"/>
          </w:pPr>
          <w:r>
            <w:t>[Company Name]</w:t>
          </w:r>
        </w:p>
      </w:docPartBody>
    </w:docPart>
    <w:docPart>
      <w:docPartPr>
        <w:name w:val="B6C799162C2C46B4A1A7E1216742E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B91AD-DCAC-4860-BF7C-4A11F5DD21C3}"/>
      </w:docPartPr>
      <w:docPartBody>
        <w:p w:rsidR="00000000" w:rsidRDefault="00FE1F7E">
          <w:pPr>
            <w:pStyle w:val="B6C799162C2C46B4A1A7E1216742E8CA"/>
          </w:pPr>
          <w:r>
            <w:t>[Date]</w:t>
          </w:r>
        </w:p>
      </w:docPartBody>
    </w:docPart>
    <w:docPart>
      <w:docPartPr>
        <w:name w:val="6F55BA01E6EF4C3E9EE8B3AC24341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A1B52-A234-4FB6-99B0-C7921A432950}"/>
      </w:docPartPr>
      <w:docPartBody>
        <w:p w:rsidR="00000000" w:rsidRDefault="00FE1F7E">
          <w:pPr>
            <w:pStyle w:val="6F55BA01E6EF4C3E9EE8B3AC2434167B"/>
          </w:pPr>
          <w:r>
            <w:rPr>
              <w:rStyle w:val="Heading5Char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7E"/>
    <w:rsid w:val="00FE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21E68FF5814418B506FF66673033C9">
    <w:name w:val="0B21E68FF5814418B506FF66673033C9"/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8EAA3E0FE3D449A5990D0EACC6A6A197">
    <w:name w:val="8EAA3E0FE3D449A5990D0EACC6A6A197"/>
  </w:style>
  <w:style w:type="paragraph" w:customStyle="1" w:styleId="7FEA69F1D8364571ABE853C05CFA8CFF">
    <w:name w:val="7FEA69F1D8364571ABE853C05CFA8CFF"/>
  </w:style>
  <w:style w:type="paragraph" w:customStyle="1" w:styleId="C741D8C90642439F950C2FF932CF376B">
    <w:name w:val="C741D8C90642439F950C2FF932CF376B"/>
  </w:style>
  <w:style w:type="paragraph" w:customStyle="1" w:styleId="7EAC2845700D4ECE8A59AFB59DDC8913">
    <w:name w:val="7EAC2845700D4ECE8A59AFB59DDC8913"/>
  </w:style>
  <w:style w:type="paragraph" w:customStyle="1" w:styleId="BEE6E5C4CBC84F368910B6B8796FF460">
    <w:name w:val="BEE6E5C4CBC84F368910B6B8796FF460"/>
  </w:style>
  <w:style w:type="paragraph" w:customStyle="1" w:styleId="61E05E0C8D884B5CB58E363781DDFAA8">
    <w:name w:val="61E05E0C8D884B5CB58E363781DDFAA8"/>
  </w:style>
  <w:style w:type="paragraph" w:customStyle="1" w:styleId="F2C6DF725EB44032B8AC8B92CA2A323A">
    <w:name w:val="F2C6DF725EB44032B8AC8B92CA2A323A"/>
  </w:style>
  <w:style w:type="paragraph" w:customStyle="1" w:styleId="41F78266349C47978540A8E40E112B92">
    <w:name w:val="41F78266349C47978540A8E40E112B92"/>
  </w:style>
  <w:style w:type="paragraph" w:customStyle="1" w:styleId="B6C799162C2C46B4A1A7E1216742E8CA">
    <w:name w:val="B6C799162C2C46B4A1A7E1216742E8CA"/>
  </w:style>
  <w:style w:type="paragraph" w:customStyle="1" w:styleId="A4131D493A3C40BA816C1BA8719C3191">
    <w:name w:val="A4131D493A3C40BA816C1BA8719C3191"/>
  </w:style>
  <w:style w:type="paragraph" w:customStyle="1" w:styleId="332EF3F31880410F88DEBD868A11A102">
    <w:name w:val="332EF3F31880410F88DEBD868A11A102"/>
  </w:style>
  <w:style w:type="paragraph" w:customStyle="1" w:styleId="5EB6D30E90D448EEA54AC843366510A1">
    <w:name w:val="5EB6D30E90D448EEA54AC843366510A1"/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6F55BA01E6EF4C3E9EE8B3AC2434167B">
    <w:name w:val="6F55BA01E6EF4C3E9EE8B3AC2434167B"/>
  </w:style>
  <w:style w:type="paragraph" w:customStyle="1" w:styleId="FE35AD99DC6A439DB753B7431A30DC95">
    <w:name w:val="FE35AD99DC6A439DB753B7431A30DC95"/>
  </w:style>
  <w:style w:type="paragraph" w:customStyle="1" w:styleId="6C8A8925C49049588F296A3D58833985">
    <w:name w:val="6C8A8925C49049588F296A3D58833985"/>
  </w:style>
  <w:style w:type="paragraph" w:customStyle="1" w:styleId="68E33BE2AA114FD1B125896AED692376">
    <w:name w:val="68E33BE2AA114FD1B125896AED6923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F4863B1-4A7A-402C-BE05-6F8C5567C6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</Template>
  <TotalTime>85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LOGICSBAY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Ameer Hamza</dc:creator>
  <cp:keywords/>
  <cp:lastModifiedBy>A. HAMZA</cp:lastModifiedBy>
  <cp:revision>2</cp:revision>
  <dcterms:created xsi:type="dcterms:W3CDTF">2016-08-23T11:32:00Z</dcterms:created>
  <dcterms:modified xsi:type="dcterms:W3CDTF">2016-08-23T12:57:00Z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TC039875679991</vt:lpwstr>
  </property>
</Properties>
</file>